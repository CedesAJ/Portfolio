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C720" w14:textId="77777777" w:rsidR="00CF0DF8" w:rsidRDefault="00955F3A" w:rsidP="00FB40FC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A6868AF" wp14:editId="3284C576">
                <wp:simplePos x="0" y="0"/>
                <wp:positionH relativeFrom="page">
                  <wp:posOffset>1905</wp:posOffset>
                </wp:positionH>
                <wp:positionV relativeFrom="paragraph">
                  <wp:posOffset>-545465</wp:posOffset>
                </wp:positionV>
                <wp:extent cx="7772400" cy="10058400"/>
                <wp:effectExtent l="0" t="0" r="0" b="0"/>
                <wp:wrapNone/>
                <wp:docPr id="118313427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8A0EC" id="Rectangle 1" o:spid="_x0000_s1026" alt="&quot;&quot;" style="position:absolute;margin-left:.15pt;margin-top:-42.9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" fillcolor="#e8f1e2 [661]" stroked="f" strokeweight="1pt">
                <o:lock v:ext="edit" aspectratio="t"/>
                <w10:wrap anchorx="page"/>
                <w10:anchorlock/>
              </v:rect>
            </w:pict>
          </mc:Fallback>
        </mc:AlternateContent>
      </w:r>
    </w:p>
    <w:tbl>
      <w:tblPr>
        <w:tblW w:w="99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1080"/>
        <w:gridCol w:w="3505"/>
        <w:gridCol w:w="185"/>
        <w:gridCol w:w="270"/>
        <w:gridCol w:w="3420"/>
      </w:tblGrid>
      <w:tr w:rsidR="00801E24" w14:paraId="42318A49" w14:textId="77777777" w:rsidTr="00DB056B">
        <w:trPr>
          <w:trHeight w:val="476"/>
        </w:trPr>
        <w:tc>
          <w:tcPr>
            <w:tcW w:w="6115" w:type="dxa"/>
            <w:gridSpan w:val="3"/>
          </w:tcPr>
          <w:p w14:paraId="489175A5" w14:textId="77777777" w:rsidR="00801E24" w:rsidRDefault="00661968" w:rsidP="00F23337">
            <w:pPr>
              <w:pStyle w:val="Title"/>
              <w:rPr>
                <w:sz w:val="52"/>
                <w:szCs w:val="52"/>
              </w:rPr>
            </w:pPr>
            <w:r w:rsidRPr="00661968">
              <w:rPr>
                <w:sz w:val="52"/>
                <w:szCs w:val="52"/>
              </w:rPr>
              <w:t>Mercedes Johnson</w:t>
            </w:r>
          </w:p>
          <w:p w14:paraId="0FBB850E" w14:textId="77777777" w:rsidR="00661968" w:rsidRPr="00661968" w:rsidRDefault="00661968" w:rsidP="00661968"/>
          <w:p w14:paraId="13224DAC" w14:textId="77777777" w:rsidR="00661968" w:rsidRDefault="00661968" w:rsidP="00661968">
            <w:r>
              <w:t>Fayette, MS</w:t>
            </w:r>
          </w:p>
          <w:p w14:paraId="44503000" w14:textId="77777777" w:rsidR="00661968" w:rsidRDefault="00661968" w:rsidP="00661968">
            <w:r>
              <w:t>601.809.6680</w:t>
            </w:r>
          </w:p>
          <w:p w14:paraId="4FB6E049" w14:textId="6528F60E" w:rsidR="00661968" w:rsidRDefault="005E24DC" w:rsidP="00661968">
            <w:hyperlink r:id="rId11" w:history="1">
              <w:r w:rsidRPr="0060113A">
                <w:rPr>
                  <w:rStyle w:val="Hyperlink"/>
                </w:rPr>
                <w:t>cedesaj@gmail.com</w:t>
              </w:r>
            </w:hyperlink>
          </w:p>
          <w:p w14:paraId="72ADC884" w14:textId="799A420A" w:rsidR="005E24DC" w:rsidRDefault="005E24DC" w:rsidP="00661968">
            <w:r w:rsidRPr="005E24DC">
              <w:t>www.linkedin.com/in/mercedes-johnson-221802199</w:t>
            </w:r>
          </w:p>
          <w:p w14:paraId="190EE634" w14:textId="7F5B8FDB" w:rsidR="005E24DC" w:rsidRPr="00661968" w:rsidRDefault="005E24DC" w:rsidP="00661968"/>
        </w:tc>
        <w:tc>
          <w:tcPr>
            <w:tcW w:w="3875" w:type="dxa"/>
            <w:gridSpan w:val="3"/>
          </w:tcPr>
          <w:p w14:paraId="6BA2089E" w14:textId="6F1A12E2" w:rsidR="00801E24" w:rsidRDefault="00801E24" w:rsidP="00661968">
            <w:r w:rsidRPr="00F70381">
              <w:t> </w:t>
            </w:r>
          </w:p>
        </w:tc>
      </w:tr>
      <w:tr w:rsidR="00955F3A" w14:paraId="35E0F534" w14:textId="77777777" w:rsidTr="00407256">
        <w:trPr>
          <w:trHeight w:val="1296"/>
        </w:trPr>
        <w:tc>
          <w:tcPr>
            <w:tcW w:w="9990" w:type="dxa"/>
            <w:gridSpan w:val="6"/>
          </w:tcPr>
          <w:p w14:paraId="3367F2F8" w14:textId="77777777" w:rsidR="00955F3A" w:rsidRPr="00F70381" w:rsidRDefault="00955F3A" w:rsidP="004B4934"/>
        </w:tc>
      </w:tr>
      <w:tr w:rsidR="00955F3A" w14:paraId="716DEEEF" w14:textId="77777777" w:rsidTr="00407256">
        <w:trPr>
          <w:trHeight w:val="486"/>
        </w:trPr>
        <w:tc>
          <w:tcPr>
            <w:tcW w:w="1530" w:type="dxa"/>
          </w:tcPr>
          <w:p w14:paraId="0405E47E" w14:textId="77777777" w:rsidR="00955F3A" w:rsidRDefault="00000000" w:rsidP="00304F32">
            <w:pPr>
              <w:pStyle w:val="Heading1"/>
            </w:pPr>
            <w:sdt>
              <w:sdtPr>
                <w:id w:val="-234560916"/>
                <w:placeholder>
                  <w:docPart w:val="DE4FB18FED1141F09E462171E32840E5"/>
                </w:placeholder>
                <w:temporary/>
                <w:showingPlcHdr/>
                <w15:appearance w15:val="hidden"/>
              </w:sdtPr>
              <w:sdtContent>
                <w:r w:rsidR="00F23337">
                  <w:t>Experience</w:t>
                </w:r>
              </w:sdtContent>
            </w:sdt>
          </w:p>
        </w:tc>
        <w:tc>
          <w:tcPr>
            <w:tcW w:w="1080" w:type="dxa"/>
          </w:tcPr>
          <w:p w14:paraId="711B7888" w14:textId="77777777" w:rsidR="00955F3A" w:rsidRPr="00F70381" w:rsidRDefault="00955F3A" w:rsidP="00955F3A"/>
        </w:tc>
        <w:tc>
          <w:tcPr>
            <w:tcW w:w="7380" w:type="dxa"/>
            <w:gridSpan w:val="4"/>
          </w:tcPr>
          <w:p w14:paraId="45EBF38A" w14:textId="064A2EC1" w:rsidR="00955F3A" w:rsidRDefault="006E7F7C" w:rsidP="00955F3A">
            <w:pPr>
              <w:pStyle w:val="Heading2"/>
            </w:pPr>
            <w:r>
              <w:t>Feb</w:t>
            </w:r>
            <w:r w:rsidR="00661968">
              <w:t xml:space="preserve"> 2020- </w:t>
            </w:r>
            <w:r w:rsidR="00573228">
              <w:t>April</w:t>
            </w:r>
            <w:r w:rsidR="00661968">
              <w:t xml:space="preserve"> 202</w:t>
            </w:r>
            <w:r w:rsidR="005E24DC">
              <w:t>3</w:t>
            </w:r>
          </w:p>
          <w:p w14:paraId="07EAD1F9" w14:textId="2EBD39F9" w:rsidR="00955F3A" w:rsidRDefault="00661968" w:rsidP="00955F3A">
            <w:r>
              <w:t>Web Developer</w:t>
            </w:r>
            <w:r w:rsidR="00F23337">
              <w:t xml:space="preserve"> | </w:t>
            </w:r>
            <w:r>
              <w:t>Painting N Da Sip LLC</w:t>
            </w:r>
          </w:p>
          <w:p w14:paraId="5685F2F4" w14:textId="77777777" w:rsidR="00955F3A" w:rsidRDefault="00955F3A" w:rsidP="00955F3A"/>
          <w:p w14:paraId="6BC66F00" w14:textId="30F66C53" w:rsidR="00955F3A" w:rsidRDefault="00661968" w:rsidP="00955F3A">
            <w:r>
              <w:t>Designed the company’s website using WordPress, HTML, and CSS</w:t>
            </w:r>
            <w:r w:rsidR="00832297">
              <w:t>.</w:t>
            </w:r>
          </w:p>
          <w:p w14:paraId="42C4447B" w14:textId="27350AF4" w:rsidR="00661968" w:rsidRDefault="00661968" w:rsidP="00955F3A">
            <w:r>
              <w:t>Updated website weekly</w:t>
            </w:r>
            <w:r w:rsidR="00832297">
              <w:t>.</w:t>
            </w:r>
          </w:p>
          <w:p w14:paraId="0E0503C2" w14:textId="201D13CB" w:rsidR="00955F3A" w:rsidRPr="00CC0E43" w:rsidRDefault="00955F3A" w:rsidP="00F23337"/>
        </w:tc>
      </w:tr>
      <w:tr w:rsidR="00407256" w14:paraId="7AC29A3D" w14:textId="77777777" w:rsidTr="00407256">
        <w:trPr>
          <w:trHeight w:val="486"/>
        </w:trPr>
        <w:tc>
          <w:tcPr>
            <w:tcW w:w="1530" w:type="dxa"/>
          </w:tcPr>
          <w:p w14:paraId="21742F47" w14:textId="77777777" w:rsidR="00407256" w:rsidRDefault="00407256" w:rsidP="00304F32">
            <w:pPr>
              <w:pStyle w:val="Heading1"/>
            </w:pPr>
          </w:p>
        </w:tc>
        <w:tc>
          <w:tcPr>
            <w:tcW w:w="1080" w:type="dxa"/>
          </w:tcPr>
          <w:p w14:paraId="0146725D" w14:textId="77777777" w:rsidR="00407256" w:rsidRPr="00F70381" w:rsidRDefault="00407256" w:rsidP="00E8280D"/>
        </w:tc>
        <w:tc>
          <w:tcPr>
            <w:tcW w:w="7380" w:type="dxa"/>
            <w:gridSpan w:val="4"/>
          </w:tcPr>
          <w:p w14:paraId="069E1CC6" w14:textId="77777777" w:rsidR="00407256" w:rsidRDefault="00407256" w:rsidP="00E8280D"/>
        </w:tc>
      </w:tr>
      <w:tr w:rsidR="00407256" w14:paraId="7892D151" w14:textId="77777777" w:rsidTr="00407256">
        <w:trPr>
          <w:trHeight w:val="486"/>
        </w:trPr>
        <w:tc>
          <w:tcPr>
            <w:tcW w:w="1530" w:type="dxa"/>
          </w:tcPr>
          <w:p w14:paraId="16A41859" w14:textId="77777777" w:rsidR="00407256" w:rsidRDefault="00000000" w:rsidP="00304F32">
            <w:pPr>
              <w:pStyle w:val="Heading1"/>
            </w:pPr>
            <w:sdt>
              <w:sdtPr>
                <w:id w:val="1897851899"/>
                <w:placeholder>
                  <w:docPart w:val="089E7CC5304B473F85D4C0F30942B055"/>
                </w:placeholder>
                <w:temporary/>
                <w:showingPlcHdr/>
                <w15:appearance w15:val="hidden"/>
              </w:sdtPr>
              <w:sdtContent>
                <w:r w:rsidR="00F23337">
                  <w:t>Education</w:t>
                </w:r>
              </w:sdtContent>
            </w:sdt>
          </w:p>
        </w:tc>
        <w:tc>
          <w:tcPr>
            <w:tcW w:w="1080" w:type="dxa"/>
          </w:tcPr>
          <w:p w14:paraId="3046BE10" w14:textId="77777777" w:rsidR="00407256" w:rsidRPr="00F70381" w:rsidRDefault="00407256" w:rsidP="00407256"/>
        </w:tc>
        <w:tc>
          <w:tcPr>
            <w:tcW w:w="3690" w:type="dxa"/>
            <w:gridSpan w:val="2"/>
          </w:tcPr>
          <w:p w14:paraId="24F63A57" w14:textId="7191B511" w:rsidR="00407256" w:rsidRDefault="00661968" w:rsidP="00407256">
            <w:pPr>
              <w:pStyle w:val="Heading2"/>
            </w:pPr>
            <w:r>
              <w:t>BSC in Computer Science</w:t>
            </w:r>
          </w:p>
          <w:p w14:paraId="1528DCDF" w14:textId="477BC06B" w:rsidR="00407256" w:rsidRDefault="00661968" w:rsidP="00407256">
            <w:r>
              <w:t>Alcorn State University</w:t>
            </w:r>
          </w:p>
          <w:p w14:paraId="5BAE1281" w14:textId="0C7715AA" w:rsidR="00407256" w:rsidRDefault="00661968" w:rsidP="00F23337">
            <w:r>
              <w:t>December 2020</w:t>
            </w:r>
          </w:p>
          <w:p w14:paraId="4008C13F" w14:textId="77777777" w:rsidR="00407256" w:rsidRDefault="00407256" w:rsidP="00407256"/>
          <w:p w14:paraId="2AEA5452" w14:textId="1A5F854C" w:rsidR="00661968" w:rsidRDefault="00661968" w:rsidP="00F23337">
            <w:r>
              <w:t>Key Subjects – Advanced Programming in Java, Web Applications &amp; E-Commerce, Software Engineering Principle, Database Systems</w:t>
            </w:r>
          </w:p>
        </w:tc>
        <w:tc>
          <w:tcPr>
            <w:tcW w:w="270" w:type="dxa"/>
          </w:tcPr>
          <w:p w14:paraId="7AB19DBC" w14:textId="77777777" w:rsidR="00407256" w:rsidRDefault="00407256" w:rsidP="00407256"/>
        </w:tc>
        <w:tc>
          <w:tcPr>
            <w:tcW w:w="3420" w:type="dxa"/>
          </w:tcPr>
          <w:p w14:paraId="0AFD2E3C" w14:textId="6DEA2179" w:rsidR="00407256" w:rsidRDefault="00661968" w:rsidP="00F23337">
            <w:pPr>
              <w:pStyle w:val="Heading2"/>
            </w:pPr>
            <w:r>
              <w:t>Full Stack Development Bootcamp</w:t>
            </w:r>
          </w:p>
          <w:p w14:paraId="2DE36DDE" w14:textId="3368A8A9" w:rsidR="00407256" w:rsidRDefault="00661968" w:rsidP="00F23337">
            <w:r>
              <w:t>Wiley Edge</w:t>
            </w:r>
          </w:p>
          <w:p w14:paraId="08FAAEB9" w14:textId="6AF1332E" w:rsidR="00407256" w:rsidRDefault="00661968" w:rsidP="00407256">
            <w:r>
              <w:t>September 2022</w:t>
            </w:r>
          </w:p>
          <w:p w14:paraId="140DB737" w14:textId="77777777" w:rsidR="00F23337" w:rsidRDefault="00F23337" w:rsidP="00407256"/>
          <w:p w14:paraId="6D3A81CF" w14:textId="0450C9C5" w:rsidR="00407256" w:rsidRDefault="00661968" w:rsidP="00F23337">
            <w:r>
              <w:t>Key Subjects – Java, Relational Databases and SQL, Spring Boot REST with JDBC Template, Spring Boot Full Stack Web Apps, REACT</w:t>
            </w:r>
          </w:p>
        </w:tc>
      </w:tr>
      <w:tr w:rsidR="00407256" w14:paraId="2E2DCB5D" w14:textId="77777777" w:rsidTr="00407256">
        <w:trPr>
          <w:trHeight w:val="621"/>
        </w:trPr>
        <w:tc>
          <w:tcPr>
            <w:tcW w:w="1530" w:type="dxa"/>
          </w:tcPr>
          <w:p w14:paraId="3374F8A7" w14:textId="77777777" w:rsidR="00407256" w:rsidRDefault="00407256" w:rsidP="00407256"/>
        </w:tc>
        <w:tc>
          <w:tcPr>
            <w:tcW w:w="1080" w:type="dxa"/>
          </w:tcPr>
          <w:p w14:paraId="2973EB9F" w14:textId="77777777" w:rsidR="00407256" w:rsidRPr="00F70381" w:rsidRDefault="00407256" w:rsidP="00407256"/>
        </w:tc>
        <w:tc>
          <w:tcPr>
            <w:tcW w:w="3690" w:type="dxa"/>
            <w:gridSpan w:val="2"/>
          </w:tcPr>
          <w:p w14:paraId="5F22FB24" w14:textId="77777777" w:rsidR="00407256" w:rsidRDefault="00407256" w:rsidP="00407256"/>
        </w:tc>
        <w:tc>
          <w:tcPr>
            <w:tcW w:w="270" w:type="dxa"/>
          </w:tcPr>
          <w:p w14:paraId="5C097FC0" w14:textId="77777777" w:rsidR="00407256" w:rsidRDefault="00407256" w:rsidP="00407256"/>
        </w:tc>
        <w:tc>
          <w:tcPr>
            <w:tcW w:w="3420" w:type="dxa"/>
          </w:tcPr>
          <w:p w14:paraId="7376C343" w14:textId="77777777" w:rsidR="00407256" w:rsidRDefault="00407256" w:rsidP="00407256"/>
        </w:tc>
      </w:tr>
      <w:tr w:rsidR="00407256" w14:paraId="13CCB4FB" w14:textId="77777777" w:rsidTr="00407256">
        <w:trPr>
          <w:trHeight w:val="1539"/>
        </w:trPr>
        <w:tc>
          <w:tcPr>
            <w:tcW w:w="1530" w:type="dxa"/>
          </w:tcPr>
          <w:p w14:paraId="2DDF8986" w14:textId="77777777" w:rsidR="00407256" w:rsidRDefault="00000000" w:rsidP="00407256">
            <w:pPr>
              <w:pStyle w:val="Heading1"/>
            </w:pPr>
            <w:sdt>
              <w:sdtPr>
                <w:id w:val="659202021"/>
                <w:placeholder>
                  <w:docPart w:val="2713754DEBB04157AF370E1182999C3D"/>
                </w:placeholder>
                <w:temporary/>
                <w:showingPlcHdr/>
                <w15:appearance w15:val="hidden"/>
              </w:sdtPr>
              <w:sdtContent>
                <w:r w:rsidR="00407256" w:rsidRPr="00304F32">
                  <w:t>Skills &amp; Abilities</w:t>
                </w:r>
              </w:sdtContent>
            </w:sdt>
          </w:p>
        </w:tc>
        <w:tc>
          <w:tcPr>
            <w:tcW w:w="1080" w:type="dxa"/>
          </w:tcPr>
          <w:p w14:paraId="73ABB23E" w14:textId="77777777" w:rsidR="00407256" w:rsidRPr="00F70381" w:rsidRDefault="00407256" w:rsidP="00407256"/>
        </w:tc>
        <w:tc>
          <w:tcPr>
            <w:tcW w:w="3690" w:type="dxa"/>
            <w:gridSpan w:val="2"/>
          </w:tcPr>
          <w:p w14:paraId="1CE1E930" w14:textId="2D598158" w:rsidR="00407256" w:rsidRPr="00573228" w:rsidRDefault="00661968" w:rsidP="00573228">
            <w:pPr>
              <w:pStyle w:val="Heading2"/>
              <w:spacing w:after="0"/>
              <w:rPr>
                <w:b w:val="0"/>
                <w:bCs/>
              </w:rPr>
            </w:pPr>
            <w:r w:rsidRPr="00573228">
              <w:rPr>
                <w:b w:val="0"/>
                <w:bCs/>
              </w:rPr>
              <w:t>Java</w:t>
            </w:r>
          </w:p>
          <w:p w14:paraId="5BF42821" w14:textId="34D9586C" w:rsidR="00573228" w:rsidRDefault="00573228" w:rsidP="00573228">
            <w:r>
              <w:t>HTML/CSS</w:t>
            </w:r>
          </w:p>
          <w:p w14:paraId="5C7F7664" w14:textId="5FF548A2" w:rsidR="00573228" w:rsidRDefault="00573228" w:rsidP="00573228">
            <w:r>
              <w:t>SQL</w:t>
            </w:r>
          </w:p>
          <w:p w14:paraId="208BDB31" w14:textId="62745BD5" w:rsidR="00573228" w:rsidRDefault="00573228" w:rsidP="00573228">
            <w:r>
              <w:t>Python (beginner)</w:t>
            </w:r>
          </w:p>
          <w:p w14:paraId="3158BC27" w14:textId="17943A9F" w:rsidR="00573228" w:rsidRDefault="00573228" w:rsidP="00573228">
            <w:r>
              <w:t>Analytical Thinking</w:t>
            </w:r>
          </w:p>
          <w:p w14:paraId="1B538DF0" w14:textId="57C101DE" w:rsidR="00573228" w:rsidRPr="00573228" w:rsidRDefault="00573228" w:rsidP="00573228">
            <w:r>
              <w:t>Communication Skills</w:t>
            </w:r>
          </w:p>
          <w:p w14:paraId="21BBA93C" w14:textId="79F49353" w:rsidR="00407256" w:rsidRDefault="00407256" w:rsidP="00661968"/>
        </w:tc>
        <w:tc>
          <w:tcPr>
            <w:tcW w:w="270" w:type="dxa"/>
          </w:tcPr>
          <w:p w14:paraId="3758319F" w14:textId="77777777" w:rsidR="00407256" w:rsidRDefault="00407256" w:rsidP="00661968"/>
        </w:tc>
        <w:tc>
          <w:tcPr>
            <w:tcW w:w="3420" w:type="dxa"/>
          </w:tcPr>
          <w:p w14:paraId="4D747DE6" w14:textId="72FBD95C" w:rsidR="00407256" w:rsidRPr="004447FA" w:rsidRDefault="00407256" w:rsidP="00661968">
            <w:pPr>
              <w:pStyle w:val="Heading2"/>
              <w:spacing w:after="0"/>
            </w:pPr>
          </w:p>
          <w:p w14:paraId="090EB1EE" w14:textId="7F94DA88" w:rsidR="00407256" w:rsidRDefault="00407256" w:rsidP="00661968">
            <w:pPr>
              <w:ind w:right="-93"/>
            </w:pPr>
          </w:p>
        </w:tc>
      </w:tr>
      <w:tr w:rsidR="00407256" w14:paraId="4EE1771A" w14:textId="77777777" w:rsidTr="00407256">
        <w:trPr>
          <w:trHeight w:val="486"/>
        </w:trPr>
        <w:tc>
          <w:tcPr>
            <w:tcW w:w="1530" w:type="dxa"/>
          </w:tcPr>
          <w:p w14:paraId="2F47B988" w14:textId="77777777" w:rsidR="00407256" w:rsidRDefault="00407256" w:rsidP="00407256"/>
        </w:tc>
        <w:tc>
          <w:tcPr>
            <w:tcW w:w="1080" w:type="dxa"/>
          </w:tcPr>
          <w:p w14:paraId="6DA560A8" w14:textId="77777777" w:rsidR="00407256" w:rsidRPr="00F70381" w:rsidRDefault="00407256" w:rsidP="00407256"/>
        </w:tc>
        <w:tc>
          <w:tcPr>
            <w:tcW w:w="3690" w:type="dxa"/>
            <w:gridSpan w:val="2"/>
          </w:tcPr>
          <w:p w14:paraId="7C7A0D74" w14:textId="5FE0885D" w:rsidR="00407256" w:rsidRPr="004447FA" w:rsidRDefault="00407256" w:rsidP="00661968">
            <w:pPr>
              <w:pStyle w:val="Heading2"/>
              <w:spacing w:after="0"/>
            </w:pPr>
          </w:p>
          <w:p w14:paraId="7163283A" w14:textId="4D00E26A" w:rsidR="00407256" w:rsidRDefault="00407256" w:rsidP="00661968"/>
        </w:tc>
        <w:tc>
          <w:tcPr>
            <w:tcW w:w="270" w:type="dxa"/>
          </w:tcPr>
          <w:p w14:paraId="040B3A7A" w14:textId="77777777" w:rsidR="00407256" w:rsidRDefault="00407256" w:rsidP="00661968"/>
        </w:tc>
        <w:tc>
          <w:tcPr>
            <w:tcW w:w="3420" w:type="dxa"/>
          </w:tcPr>
          <w:p w14:paraId="3DCF021C" w14:textId="59F8CE1D" w:rsidR="00407256" w:rsidRPr="004447FA" w:rsidRDefault="00407256" w:rsidP="00661968">
            <w:pPr>
              <w:pStyle w:val="Heading2"/>
              <w:spacing w:after="0"/>
            </w:pPr>
          </w:p>
          <w:p w14:paraId="4990B0F5" w14:textId="6E224AFC" w:rsidR="00407256" w:rsidRDefault="00407256" w:rsidP="00661968"/>
        </w:tc>
      </w:tr>
    </w:tbl>
    <w:p w14:paraId="3AA300F4" w14:textId="77777777" w:rsidR="001B29CF" w:rsidRPr="001B29CF" w:rsidRDefault="001B29CF" w:rsidP="00376B26">
      <w:pPr>
        <w:pStyle w:val="ListBullet"/>
        <w:numPr>
          <w:ilvl w:val="0"/>
          <w:numId w:val="0"/>
        </w:numPr>
      </w:pPr>
    </w:p>
    <w:sectPr w:rsidR="001B29CF" w:rsidRPr="001B29CF" w:rsidSect="00F25F43">
      <w:pgSz w:w="12240" w:h="15840"/>
      <w:pgMar w:top="864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2C9C" w14:textId="77777777" w:rsidR="001B0CC9" w:rsidRDefault="001B0CC9">
      <w:r>
        <w:separator/>
      </w:r>
    </w:p>
  </w:endnote>
  <w:endnote w:type="continuationSeparator" w:id="0">
    <w:p w14:paraId="5C0D6A76" w14:textId="77777777" w:rsidR="001B0CC9" w:rsidRDefault="001B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D702" w14:textId="77777777" w:rsidR="001B0CC9" w:rsidRDefault="001B0CC9">
      <w:r>
        <w:separator/>
      </w:r>
    </w:p>
  </w:footnote>
  <w:footnote w:type="continuationSeparator" w:id="0">
    <w:p w14:paraId="4B233D01" w14:textId="77777777" w:rsidR="001B0CC9" w:rsidRDefault="001B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A1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DF63D9"/>
    <w:multiLevelType w:val="hybridMultilevel"/>
    <w:tmpl w:val="6F30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9692516">
    <w:abstractNumId w:val="9"/>
  </w:num>
  <w:num w:numId="2" w16cid:durableId="720862635">
    <w:abstractNumId w:val="9"/>
    <w:lvlOverride w:ilvl="0">
      <w:startOverride w:val="1"/>
    </w:lvlOverride>
  </w:num>
  <w:num w:numId="3" w16cid:durableId="1380741371">
    <w:abstractNumId w:val="9"/>
    <w:lvlOverride w:ilvl="0">
      <w:startOverride w:val="1"/>
    </w:lvlOverride>
  </w:num>
  <w:num w:numId="4" w16cid:durableId="620461247">
    <w:abstractNumId w:val="9"/>
    <w:lvlOverride w:ilvl="0">
      <w:startOverride w:val="1"/>
    </w:lvlOverride>
  </w:num>
  <w:num w:numId="5" w16cid:durableId="111559087">
    <w:abstractNumId w:val="8"/>
  </w:num>
  <w:num w:numId="6" w16cid:durableId="455753352">
    <w:abstractNumId w:val="7"/>
  </w:num>
  <w:num w:numId="7" w16cid:durableId="362175945">
    <w:abstractNumId w:val="6"/>
  </w:num>
  <w:num w:numId="8" w16cid:durableId="1825202031">
    <w:abstractNumId w:val="5"/>
  </w:num>
  <w:num w:numId="9" w16cid:durableId="1324701075">
    <w:abstractNumId w:val="4"/>
  </w:num>
  <w:num w:numId="10" w16cid:durableId="854420138">
    <w:abstractNumId w:val="3"/>
  </w:num>
  <w:num w:numId="11" w16cid:durableId="2056420589">
    <w:abstractNumId w:val="2"/>
  </w:num>
  <w:num w:numId="12" w16cid:durableId="956373116">
    <w:abstractNumId w:val="1"/>
  </w:num>
  <w:num w:numId="13" w16cid:durableId="534924402">
    <w:abstractNumId w:val="0"/>
  </w:num>
  <w:num w:numId="14" w16cid:durableId="913010086">
    <w:abstractNumId w:val="14"/>
  </w:num>
  <w:num w:numId="15" w16cid:durableId="598608014">
    <w:abstractNumId w:val="17"/>
  </w:num>
  <w:num w:numId="16" w16cid:durableId="606084476">
    <w:abstractNumId w:val="13"/>
  </w:num>
  <w:num w:numId="17" w16cid:durableId="1353456464">
    <w:abstractNumId w:val="16"/>
  </w:num>
  <w:num w:numId="18" w16cid:durableId="1155611409">
    <w:abstractNumId w:val="10"/>
  </w:num>
  <w:num w:numId="19" w16cid:durableId="1377925002">
    <w:abstractNumId w:val="20"/>
  </w:num>
  <w:num w:numId="20" w16cid:durableId="859470348">
    <w:abstractNumId w:val="18"/>
  </w:num>
  <w:num w:numId="21" w16cid:durableId="2085490689">
    <w:abstractNumId w:val="12"/>
  </w:num>
  <w:num w:numId="22" w16cid:durableId="1479952279">
    <w:abstractNumId w:val="15"/>
  </w:num>
  <w:num w:numId="23" w16cid:durableId="1536842742">
    <w:abstractNumId w:val="19"/>
  </w:num>
  <w:num w:numId="24" w16cid:durableId="326173081">
    <w:abstractNumId w:val="9"/>
  </w:num>
  <w:num w:numId="25" w16cid:durableId="91947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68"/>
    <w:rsid w:val="0002361B"/>
    <w:rsid w:val="00035929"/>
    <w:rsid w:val="00052CBB"/>
    <w:rsid w:val="00073437"/>
    <w:rsid w:val="00091A49"/>
    <w:rsid w:val="00092877"/>
    <w:rsid w:val="000A4F59"/>
    <w:rsid w:val="000E2EB2"/>
    <w:rsid w:val="000E5BDE"/>
    <w:rsid w:val="001027B8"/>
    <w:rsid w:val="0011587B"/>
    <w:rsid w:val="001364E2"/>
    <w:rsid w:val="00141A4C"/>
    <w:rsid w:val="001573DF"/>
    <w:rsid w:val="00186A29"/>
    <w:rsid w:val="001B0CC9"/>
    <w:rsid w:val="001B29CF"/>
    <w:rsid w:val="001D4A82"/>
    <w:rsid w:val="001F1560"/>
    <w:rsid w:val="00271F32"/>
    <w:rsid w:val="0028220F"/>
    <w:rsid w:val="002826AE"/>
    <w:rsid w:val="00284E9E"/>
    <w:rsid w:val="002A12D3"/>
    <w:rsid w:val="002C231D"/>
    <w:rsid w:val="00304F32"/>
    <w:rsid w:val="00313FBF"/>
    <w:rsid w:val="003448B0"/>
    <w:rsid w:val="00350CE9"/>
    <w:rsid w:val="00356C14"/>
    <w:rsid w:val="00376B26"/>
    <w:rsid w:val="00383E7D"/>
    <w:rsid w:val="003918A1"/>
    <w:rsid w:val="00395CE9"/>
    <w:rsid w:val="003A5DA6"/>
    <w:rsid w:val="003C636A"/>
    <w:rsid w:val="003C693A"/>
    <w:rsid w:val="003E108B"/>
    <w:rsid w:val="003E4C51"/>
    <w:rsid w:val="003F66CF"/>
    <w:rsid w:val="00405F49"/>
    <w:rsid w:val="00407256"/>
    <w:rsid w:val="00426DFB"/>
    <w:rsid w:val="004309FC"/>
    <w:rsid w:val="00430B8C"/>
    <w:rsid w:val="004447FA"/>
    <w:rsid w:val="004A2236"/>
    <w:rsid w:val="004A40D0"/>
    <w:rsid w:val="004B4934"/>
    <w:rsid w:val="004D61BF"/>
    <w:rsid w:val="004E5484"/>
    <w:rsid w:val="004F5DF7"/>
    <w:rsid w:val="00531E3A"/>
    <w:rsid w:val="00537411"/>
    <w:rsid w:val="00543724"/>
    <w:rsid w:val="00573228"/>
    <w:rsid w:val="0057422D"/>
    <w:rsid w:val="00577924"/>
    <w:rsid w:val="0058292B"/>
    <w:rsid w:val="005A5E67"/>
    <w:rsid w:val="005B7D09"/>
    <w:rsid w:val="005E24DC"/>
    <w:rsid w:val="005E337A"/>
    <w:rsid w:val="005E4ADA"/>
    <w:rsid w:val="00606238"/>
    <w:rsid w:val="00617B26"/>
    <w:rsid w:val="00623BBB"/>
    <w:rsid w:val="00625602"/>
    <w:rsid w:val="006270A9"/>
    <w:rsid w:val="0064237B"/>
    <w:rsid w:val="00661968"/>
    <w:rsid w:val="00665C6C"/>
    <w:rsid w:val="00675956"/>
    <w:rsid w:val="00681034"/>
    <w:rsid w:val="00692841"/>
    <w:rsid w:val="006977B6"/>
    <w:rsid w:val="006C4C32"/>
    <w:rsid w:val="006D0124"/>
    <w:rsid w:val="006E28F1"/>
    <w:rsid w:val="006E7F7C"/>
    <w:rsid w:val="00736868"/>
    <w:rsid w:val="00763740"/>
    <w:rsid w:val="00763A9A"/>
    <w:rsid w:val="007831CE"/>
    <w:rsid w:val="007A2159"/>
    <w:rsid w:val="007E4349"/>
    <w:rsid w:val="007F3069"/>
    <w:rsid w:val="007F4253"/>
    <w:rsid w:val="00801B0B"/>
    <w:rsid w:val="00801E24"/>
    <w:rsid w:val="00812EB0"/>
    <w:rsid w:val="00815551"/>
    <w:rsid w:val="00816216"/>
    <w:rsid w:val="00832297"/>
    <w:rsid w:val="0084668F"/>
    <w:rsid w:val="00852C3B"/>
    <w:rsid w:val="0087734B"/>
    <w:rsid w:val="008D7D06"/>
    <w:rsid w:val="008E3961"/>
    <w:rsid w:val="00906675"/>
    <w:rsid w:val="0091269C"/>
    <w:rsid w:val="009239EB"/>
    <w:rsid w:val="00930757"/>
    <w:rsid w:val="0093641A"/>
    <w:rsid w:val="00955F3A"/>
    <w:rsid w:val="00986A2F"/>
    <w:rsid w:val="009C519F"/>
    <w:rsid w:val="009D5933"/>
    <w:rsid w:val="009F7617"/>
    <w:rsid w:val="00A0294C"/>
    <w:rsid w:val="00A2252D"/>
    <w:rsid w:val="00A23986"/>
    <w:rsid w:val="00A26715"/>
    <w:rsid w:val="00A61375"/>
    <w:rsid w:val="00A6575D"/>
    <w:rsid w:val="00A70AA8"/>
    <w:rsid w:val="00AB43BE"/>
    <w:rsid w:val="00AB55CB"/>
    <w:rsid w:val="00AB6E5D"/>
    <w:rsid w:val="00AC379C"/>
    <w:rsid w:val="00B701ED"/>
    <w:rsid w:val="00B75949"/>
    <w:rsid w:val="00BB532C"/>
    <w:rsid w:val="00BD768D"/>
    <w:rsid w:val="00BF66F4"/>
    <w:rsid w:val="00C223AF"/>
    <w:rsid w:val="00C31046"/>
    <w:rsid w:val="00C523A6"/>
    <w:rsid w:val="00C53853"/>
    <w:rsid w:val="00C5792C"/>
    <w:rsid w:val="00C61F8E"/>
    <w:rsid w:val="00C702EB"/>
    <w:rsid w:val="00C762D7"/>
    <w:rsid w:val="00C875AB"/>
    <w:rsid w:val="00C92D37"/>
    <w:rsid w:val="00CA6EC0"/>
    <w:rsid w:val="00CB7094"/>
    <w:rsid w:val="00CC0E43"/>
    <w:rsid w:val="00CD100B"/>
    <w:rsid w:val="00CF0DF8"/>
    <w:rsid w:val="00D30C75"/>
    <w:rsid w:val="00D45A9C"/>
    <w:rsid w:val="00D522E4"/>
    <w:rsid w:val="00D663F6"/>
    <w:rsid w:val="00D72BE3"/>
    <w:rsid w:val="00D81817"/>
    <w:rsid w:val="00D91490"/>
    <w:rsid w:val="00D91D39"/>
    <w:rsid w:val="00D9444E"/>
    <w:rsid w:val="00DA7EEA"/>
    <w:rsid w:val="00DB056B"/>
    <w:rsid w:val="00DB65FA"/>
    <w:rsid w:val="00DC5CF7"/>
    <w:rsid w:val="00DF424A"/>
    <w:rsid w:val="00DF7798"/>
    <w:rsid w:val="00E059A3"/>
    <w:rsid w:val="00E67AFE"/>
    <w:rsid w:val="00E8280D"/>
    <w:rsid w:val="00E83E4B"/>
    <w:rsid w:val="00E84507"/>
    <w:rsid w:val="00E96581"/>
    <w:rsid w:val="00EA6152"/>
    <w:rsid w:val="00EB1701"/>
    <w:rsid w:val="00ED1693"/>
    <w:rsid w:val="00EE0096"/>
    <w:rsid w:val="00EE51CC"/>
    <w:rsid w:val="00F00825"/>
    <w:rsid w:val="00F057FF"/>
    <w:rsid w:val="00F23337"/>
    <w:rsid w:val="00F25F43"/>
    <w:rsid w:val="00F37B67"/>
    <w:rsid w:val="00F40FFD"/>
    <w:rsid w:val="00F70381"/>
    <w:rsid w:val="00F71D9D"/>
    <w:rsid w:val="00F8287A"/>
    <w:rsid w:val="00F82BBE"/>
    <w:rsid w:val="00F83729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D75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" w:unhideWhenUsed="1" w:qFormat="1"/>
    <w:lsdException w:name="List Number" w:uiPriority="1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 w:uiPriority="2" w:qFormat="1"/>
    <w:lsdException w:name="Signature" w:semiHidden="1" w:uiPriority="2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3" w:qFormat="1"/>
    <w:lsdException w:name="Salutation" w:semiHidden="1" w:uiPriority="2" w:qFormat="1"/>
    <w:lsdException w:name="Date" w:semiHidden="1" w:uiPriority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6B"/>
    <w:pPr>
      <w:spacing w:after="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F32"/>
    <w:pPr>
      <w:keepNext/>
      <w:keepLines/>
      <w:outlineLvl w:val="0"/>
    </w:pPr>
    <w:rPr>
      <w:rFonts w:asciiTheme="majorHAnsi" w:eastAsia="Batang" w:hAnsiTheme="majorHAnsi" w:cs="Times New Roman (Headings CS)"/>
      <w:caps/>
      <w:spacing w:val="20"/>
      <w:sz w:val="1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7256"/>
    <w:pPr>
      <w:keepNext/>
      <w:keepLines/>
      <w:spacing w:after="120"/>
      <w:outlineLvl w:val="1"/>
    </w:pPr>
    <w:rPr>
      <w:rFonts w:eastAsia="Batang" w:cs="Times New Roman (Headings CS)"/>
      <w:b/>
      <w:color w:val="262626" w:themeColor="text1" w:themeTint="D9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30757"/>
    <w:pPr>
      <w:keepNext/>
      <w:keepLines/>
      <w:outlineLvl w:val="2"/>
    </w:pPr>
    <w:rPr>
      <w:rFonts w:ascii="Batang" w:eastAsia="Batang" w:hAnsi="Batang" w:cs="Times New Roman (Headings CS)"/>
      <w:caps/>
      <w:spacing w:val="10"/>
      <w:sz w:val="32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407256"/>
    <w:pPr>
      <w:spacing w:line="180" w:lineRule="auto"/>
    </w:pPr>
    <w:rPr>
      <w:rFonts w:asciiTheme="majorHAnsi" w:eastAsia="Batang" w:hAnsiTheme="majorHAnsi" w:cs="Times New Roman (Headings CS)"/>
      <w:spacing w:val="-1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407256"/>
    <w:rPr>
      <w:rFonts w:asciiTheme="majorHAnsi" w:eastAsia="Batang" w:hAnsiTheme="majorHAnsi" w:cs="Times New Roman (Headings CS)"/>
      <w:color w:val="000000" w:themeColor="text1"/>
      <w:spacing w:val="-1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semiHidden/>
    <w:qFormat/>
    <w:rsid w:val="003E4C51"/>
    <w:pPr>
      <w:numPr>
        <w:numId w:val="21"/>
      </w:numPr>
      <w:spacing w:line="288" w:lineRule="auto"/>
      <w:ind w:left="144" w:hanging="144"/>
      <w:contextualSpacing/>
    </w:pPr>
    <w:rPr>
      <w:rFonts w:cs="Times New Roman (Body CS)"/>
    </w:rPr>
  </w:style>
  <w:style w:type="character" w:customStyle="1" w:styleId="Heading1Char">
    <w:name w:val="Heading 1 Char"/>
    <w:basedOn w:val="DefaultParagraphFont"/>
    <w:link w:val="Heading1"/>
    <w:uiPriority w:val="9"/>
    <w:rsid w:val="00304F32"/>
    <w:rPr>
      <w:rFonts w:asciiTheme="majorHAnsi" w:eastAsia="Batang" w:hAnsiTheme="majorHAnsi" w:cs="Times New Roman (Headings CS)"/>
      <w:caps/>
      <w:color w:val="000000" w:themeColor="text1"/>
      <w:spacing w:val="2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337"/>
    <w:rPr>
      <w:rFonts w:eastAsia="Batang" w:cs="Times New Roman (Headings CS)"/>
      <w:b/>
      <w:color w:val="262626" w:themeColor="text1" w:themeTint="D9"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qFormat/>
    <w:pPr>
      <w:outlineLvl w:val="9"/>
    </w:p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23337"/>
    <w:rPr>
      <w:i/>
      <w:iCs/>
      <w:color w:val="2A7B88" w:themeColor="accent1" w:themeShade="BF"/>
      <w:sz w:val="20"/>
    </w:rPr>
  </w:style>
  <w:style w:type="paragraph" w:styleId="ListNumber">
    <w:name w:val="List Number"/>
    <w:basedOn w:val="Normal"/>
    <w:uiPriority w:val="11"/>
    <w:semiHidden/>
    <w:qFormat/>
    <w:rsid w:val="00D72BE3"/>
    <w:pPr>
      <w:numPr>
        <w:numId w:val="23"/>
      </w:numPr>
      <w:spacing w:line="288" w:lineRule="auto"/>
      <w:ind w:left="216" w:hanging="216"/>
      <w:contextualSpacing/>
    </w:pPr>
  </w:style>
  <w:style w:type="character" w:styleId="FollowedHyperlink">
    <w:name w:val="FollowedHyperlink"/>
    <w:basedOn w:val="DefaultParagraphFont"/>
    <w:uiPriority w:val="99"/>
    <w:semiHidden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23337"/>
    <w:rPr>
      <w:color w:val="000000" w:themeColor="text1"/>
      <w:sz w:val="20"/>
      <w:szCs w:val="16"/>
    </w:rPr>
  </w:style>
  <w:style w:type="paragraph" w:styleId="BlockText">
    <w:name w:val="Block Text"/>
    <w:basedOn w:val="Normal"/>
    <w:uiPriority w:val="99"/>
    <w:semiHidden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23337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3337"/>
    <w:rPr>
      <w:rFonts w:ascii="Segoe UI" w:hAnsi="Segoe UI" w:cs="Segoe UI"/>
      <w:color w:val="000000" w:themeColor="text1"/>
      <w:sz w:val="20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37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37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37"/>
    <w:rPr>
      <w:rFonts w:ascii="Segoe UI" w:hAnsi="Segoe UI" w:cs="Segoe UI"/>
      <w:color w:val="000000" w:themeColor="text1"/>
      <w:sz w:val="20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337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337"/>
    <w:rPr>
      <w:b/>
      <w:bCs/>
      <w:color w:val="000000" w:themeColor="text1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3337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3337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337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2333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3337"/>
    <w:rPr>
      <w:rFonts w:ascii="Consolas" w:hAnsi="Consolas"/>
      <w:color w:val="000000" w:themeColor="text1"/>
      <w:sz w:val="20"/>
      <w:szCs w:val="21"/>
    </w:rPr>
  </w:style>
  <w:style w:type="table" w:styleId="TableGrid">
    <w:name w:val="Table Grid"/>
    <w:basedOn w:val="TableNormal"/>
    <w:uiPriority w:val="39"/>
    <w:rsid w:val="00E67AF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37"/>
    <w:rPr>
      <w:rFonts w:ascii="Batang" w:eastAsia="Batang" w:hAnsi="Batang" w:cs="Times New Roman (Headings CS)"/>
      <w:caps/>
      <w:color w:val="000000" w:themeColor="text1"/>
      <w:spacing w:val="10"/>
      <w:sz w:val="32"/>
      <w:szCs w:val="24"/>
    </w:rPr>
  </w:style>
  <w:style w:type="paragraph" w:styleId="Subtitle">
    <w:name w:val="Subtitle"/>
    <w:basedOn w:val="Normal"/>
    <w:next w:val="Normal"/>
    <w:link w:val="SubtitleChar"/>
    <w:uiPriority w:val="3"/>
    <w:qFormat/>
    <w:rsid w:val="00955F3A"/>
    <w:pPr>
      <w:numPr>
        <w:ilvl w:val="1"/>
      </w:numPr>
    </w:pPr>
    <w:rPr>
      <w:rFonts w:asciiTheme="majorHAnsi" w:eastAsiaTheme="majorHAnsi" w:hAnsiTheme="majorHAnsi"/>
      <w:caps/>
      <w:spacing w:val="10"/>
      <w:sz w:val="32"/>
    </w:rPr>
  </w:style>
  <w:style w:type="character" w:customStyle="1" w:styleId="SubtitleChar">
    <w:name w:val="Subtitle Char"/>
    <w:basedOn w:val="DefaultParagraphFont"/>
    <w:link w:val="Subtitle"/>
    <w:uiPriority w:val="3"/>
    <w:rsid w:val="00955F3A"/>
    <w:rPr>
      <w:rFonts w:asciiTheme="majorHAnsi" w:eastAsiaTheme="majorHAnsi" w:hAnsiTheme="majorHAnsi"/>
      <w:caps/>
      <w:color w:val="000000" w:themeColor="text1"/>
      <w:spacing w:val="10"/>
      <w:sz w:val="32"/>
    </w:rPr>
  </w:style>
  <w:style w:type="paragraph" w:styleId="Header">
    <w:name w:val="header"/>
    <w:basedOn w:val="Normal"/>
    <w:link w:val="HeaderChar"/>
    <w:uiPriority w:val="99"/>
    <w:semiHidden/>
    <w:rsid w:val="00391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8A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91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8A1"/>
    <w:rPr>
      <w:color w:val="000000" w:themeColor="text1"/>
      <w:sz w:val="20"/>
    </w:rPr>
  </w:style>
  <w:style w:type="paragraph" w:styleId="ListParagraph">
    <w:name w:val="List Paragraph"/>
    <w:basedOn w:val="Normal"/>
    <w:uiPriority w:val="34"/>
    <w:semiHidden/>
    <w:qFormat/>
    <w:rsid w:val="005732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2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edesaj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es%20Jay\AppData\Roaming\Microsoft\Templates\Simple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4FB18FED1141F09E462171E3284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8D2CD-4726-4C55-93C5-D9BAC2CB05DD}"/>
      </w:docPartPr>
      <w:docPartBody>
        <w:p w:rsidR="00000000" w:rsidRDefault="00000000">
          <w:pPr>
            <w:pStyle w:val="DE4FB18FED1141F09E462171E32840E5"/>
          </w:pPr>
          <w:r>
            <w:t>Experience</w:t>
          </w:r>
        </w:p>
      </w:docPartBody>
    </w:docPart>
    <w:docPart>
      <w:docPartPr>
        <w:name w:val="089E7CC5304B473F85D4C0F30942B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92103-D8AC-4B47-8FFF-7FACF2CFFF89}"/>
      </w:docPartPr>
      <w:docPartBody>
        <w:p w:rsidR="00000000" w:rsidRDefault="00000000">
          <w:pPr>
            <w:pStyle w:val="089E7CC5304B473F85D4C0F30942B055"/>
          </w:pPr>
          <w:r>
            <w:t>Education</w:t>
          </w:r>
        </w:p>
      </w:docPartBody>
    </w:docPart>
    <w:docPart>
      <w:docPartPr>
        <w:name w:val="2713754DEBB04157AF370E1182999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8EFEF-B7D0-4A5A-8F32-F30141859734}"/>
      </w:docPartPr>
      <w:docPartBody>
        <w:p w:rsidR="00000000" w:rsidRDefault="00000000">
          <w:pPr>
            <w:pStyle w:val="2713754DEBB04157AF370E1182999C3D"/>
          </w:pPr>
          <w:r w:rsidRPr="00304F32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9A"/>
    <w:rsid w:val="00B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42595719F74B97B37F3E68A6D5F06F">
    <w:name w:val="FC42595719F74B97B37F3E68A6D5F06F"/>
  </w:style>
  <w:style w:type="paragraph" w:customStyle="1" w:styleId="29B2AD17E3E4488B8BA9D68348721BAA">
    <w:name w:val="29B2AD17E3E4488B8BA9D68348721BAA"/>
  </w:style>
  <w:style w:type="paragraph" w:customStyle="1" w:styleId="9AE7AFDBED2F418BA6202938382E1C09">
    <w:name w:val="9AE7AFDBED2F418BA6202938382E1C09"/>
  </w:style>
  <w:style w:type="paragraph" w:customStyle="1" w:styleId="D086297482F2418EA83625E4B6A3170F">
    <w:name w:val="D086297482F2418EA83625E4B6A3170F"/>
  </w:style>
  <w:style w:type="paragraph" w:customStyle="1" w:styleId="5DB1640657E34EDAAB3DFFD9F7817603">
    <w:name w:val="5DB1640657E34EDAAB3DFFD9F7817603"/>
  </w:style>
  <w:style w:type="paragraph" w:customStyle="1" w:styleId="38FF6E38314B4AB487097191E630DB5D">
    <w:name w:val="38FF6E38314B4AB487097191E630DB5D"/>
  </w:style>
  <w:style w:type="paragraph" w:customStyle="1" w:styleId="35278C9F335B490BAF3F4181B96CF79C">
    <w:name w:val="35278C9F335B490BAF3F4181B96CF79C"/>
  </w:style>
  <w:style w:type="paragraph" w:customStyle="1" w:styleId="DE4FB18FED1141F09E462171E32840E5">
    <w:name w:val="DE4FB18FED1141F09E462171E32840E5"/>
  </w:style>
  <w:style w:type="paragraph" w:customStyle="1" w:styleId="066932DCF6D54EF1B2DF5845BE5A369F">
    <w:name w:val="066932DCF6D54EF1B2DF5845BE5A369F"/>
  </w:style>
  <w:style w:type="paragraph" w:customStyle="1" w:styleId="2DC9C82226224166ADB0E9E171D26832">
    <w:name w:val="2DC9C82226224166ADB0E9E171D26832"/>
  </w:style>
  <w:style w:type="paragraph" w:customStyle="1" w:styleId="E7320046399748F1BEF7FAA2A26C5A22">
    <w:name w:val="E7320046399748F1BEF7FAA2A26C5A22"/>
  </w:style>
  <w:style w:type="paragraph" w:customStyle="1" w:styleId="AFF249C38EF649D0ADDAC697942C0D51">
    <w:name w:val="AFF249C38EF649D0ADDAC697942C0D51"/>
  </w:style>
  <w:style w:type="paragraph" w:customStyle="1" w:styleId="40E93F4E184748978611AA9E021B601D">
    <w:name w:val="40E93F4E184748978611AA9E021B601D"/>
  </w:style>
  <w:style w:type="paragraph" w:customStyle="1" w:styleId="0D63F9E4845D40029B6C6F9FEC0D3EB8">
    <w:name w:val="0D63F9E4845D40029B6C6F9FEC0D3EB8"/>
  </w:style>
  <w:style w:type="paragraph" w:customStyle="1" w:styleId="0F64E3875573421A94840869EBE879E8">
    <w:name w:val="0F64E3875573421A94840869EBE879E8"/>
  </w:style>
  <w:style w:type="paragraph" w:customStyle="1" w:styleId="1E1A72816B8B43E6AA5975F3AFEDC114">
    <w:name w:val="1E1A72816B8B43E6AA5975F3AFEDC114"/>
  </w:style>
  <w:style w:type="paragraph" w:customStyle="1" w:styleId="089E7CC5304B473F85D4C0F30942B055">
    <w:name w:val="089E7CC5304B473F85D4C0F30942B055"/>
  </w:style>
  <w:style w:type="paragraph" w:customStyle="1" w:styleId="6A671DEAC6424F8B9FBFC34B8A19345F">
    <w:name w:val="6A671DEAC6424F8B9FBFC34B8A19345F"/>
  </w:style>
  <w:style w:type="paragraph" w:customStyle="1" w:styleId="73F5AAA7F1574E3F8220C409EC9F70AA">
    <w:name w:val="73F5AAA7F1574E3F8220C409EC9F70AA"/>
  </w:style>
  <w:style w:type="paragraph" w:customStyle="1" w:styleId="B96E8E973F334313BA0F3C69EEC8985E">
    <w:name w:val="B96E8E973F334313BA0F3C69EEC8985E"/>
  </w:style>
  <w:style w:type="paragraph" w:customStyle="1" w:styleId="59748EFB883C48319FBCE0DE55C3992D">
    <w:name w:val="59748EFB883C48319FBCE0DE55C3992D"/>
  </w:style>
  <w:style w:type="paragraph" w:customStyle="1" w:styleId="DC23632216A34D65B239F6CCF3004D10">
    <w:name w:val="DC23632216A34D65B239F6CCF3004D10"/>
  </w:style>
  <w:style w:type="paragraph" w:customStyle="1" w:styleId="832CD717D7BF4319B3A20DB7107BE9AF">
    <w:name w:val="832CD717D7BF4319B3A20DB7107BE9AF"/>
  </w:style>
  <w:style w:type="paragraph" w:customStyle="1" w:styleId="FAAA4CA3C7844BDD9A1259727D73A75E">
    <w:name w:val="FAAA4CA3C7844BDD9A1259727D73A75E"/>
  </w:style>
  <w:style w:type="paragraph" w:customStyle="1" w:styleId="8D414DFBCFE744DBB31262FCFBFB3FE9">
    <w:name w:val="8D414DFBCFE744DBB31262FCFBFB3FE9"/>
  </w:style>
  <w:style w:type="paragraph" w:customStyle="1" w:styleId="2713754DEBB04157AF370E1182999C3D">
    <w:name w:val="2713754DEBB04157AF370E1182999C3D"/>
  </w:style>
  <w:style w:type="paragraph" w:customStyle="1" w:styleId="906686D06CAF4CE8806B64E765C1EC51">
    <w:name w:val="906686D06CAF4CE8806B64E765C1EC51"/>
  </w:style>
  <w:style w:type="paragraph" w:customStyle="1" w:styleId="9B2ACF4C3B7340E2B647533045239A6B">
    <w:name w:val="9B2ACF4C3B7340E2B647533045239A6B"/>
  </w:style>
  <w:style w:type="paragraph" w:customStyle="1" w:styleId="37994524863E4500AE1ED19BCDBDDACA">
    <w:name w:val="37994524863E4500AE1ED19BCDBDDACA"/>
  </w:style>
  <w:style w:type="paragraph" w:customStyle="1" w:styleId="F8FD2A288CF64181AE05B80056BF6362">
    <w:name w:val="F8FD2A288CF64181AE05B80056BF6362"/>
  </w:style>
  <w:style w:type="paragraph" w:customStyle="1" w:styleId="903ED8B86E0347329587AD23B4927BFC">
    <w:name w:val="903ED8B86E0347329587AD23B4927BFC"/>
  </w:style>
  <w:style w:type="paragraph" w:customStyle="1" w:styleId="918CB64877154AE5BE3F4CA3191B5E31">
    <w:name w:val="918CB64877154AE5BE3F4CA3191B5E31"/>
  </w:style>
  <w:style w:type="paragraph" w:customStyle="1" w:styleId="DBB1C8241A8C4FAC9B7AC3898AB1D894">
    <w:name w:val="DBB1C8241A8C4FAC9B7AC3898AB1D894"/>
  </w:style>
  <w:style w:type="paragraph" w:customStyle="1" w:styleId="765CBDA4B42148B49A1CE1DAAE26945F">
    <w:name w:val="765CBDA4B42148B49A1CE1DAAE2694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95">
      <a:majorFont>
        <a:latin typeface="Batang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AF62F2F-D753-4F1A-9EC7-1F7F475696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51197A-5F19-468A-86ED-01EBBC14C5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BE2915-BDE4-4813-A0C6-2CD48BD58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8B7653-EAAF-4C74-A252-825F1D327A7A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sales resume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2023-07-09T22:08:00Z</dcterms:created>
  <dcterms:modified xsi:type="dcterms:W3CDTF">2023-07-10T06:21:00Z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